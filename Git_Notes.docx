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739" w:rsidRPr="006730FF" w:rsidRDefault="006A7235">
      <w:pPr>
        <w:rPr>
          <w:b/>
        </w:rPr>
      </w:pPr>
      <w:proofErr w:type="spellStart"/>
      <w:r w:rsidRPr="006730FF">
        <w:rPr>
          <w:b/>
        </w:rPr>
        <w:t>Git</w:t>
      </w:r>
      <w:proofErr w:type="spellEnd"/>
    </w:p>
    <w:p w:rsidR="00576A56" w:rsidRDefault="00576A56"/>
    <w:p w:rsidR="006730FF" w:rsidRPr="006730FF" w:rsidRDefault="006730FF">
      <w:pPr>
        <w:rPr>
          <w:b/>
        </w:rPr>
      </w:pPr>
      <w:r w:rsidRPr="006730FF">
        <w:rPr>
          <w:b/>
        </w:rPr>
        <w:t>How to Clone a repo</w:t>
      </w:r>
    </w:p>
    <w:p w:rsidR="006A7235" w:rsidRDefault="006A7235" w:rsidP="006A7235">
      <w:pPr>
        <w:pStyle w:val="ListParagraph"/>
        <w:numPr>
          <w:ilvl w:val="0"/>
          <w:numId w:val="1"/>
        </w:numPr>
      </w:pPr>
      <w:r>
        <w:t>Open a terminal or console</w:t>
      </w:r>
    </w:p>
    <w:p w:rsidR="006A7235" w:rsidRDefault="006A7235" w:rsidP="006A7235">
      <w:pPr>
        <w:pStyle w:val="ListParagraph"/>
        <w:numPr>
          <w:ilvl w:val="0"/>
          <w:numId w:val="1"/>
        </w:numPr>
      </w:pPr>
      <w:r>
        <w:t xml:space="preserve">Navigate to desktop with the cd command. </w:t>
      </w:r>
    </w:p>
    <w:p w:rsidR="006A7235" w:rsidRDefault="006730FF" w:rsidP="006730FF">
      <w:pPr>
        <w:pStyle w:val="ListParagraph"/>
        <w:ind w:firstLine="720"/>
      </w:pPr>
      <w:r>
        <w:t>Useful tip:</w:t>
      </w:r>
      <w:r>
        <w:t xml:space="preserve"> </w:t>
      </w:r>
      <w:r w:rsidR="006A7235">
        <w:t xml:space="preserve">to go up a directory type: </w:t>
      </w:r>
      <w:proofErr w:type="gramStart"/>
      <w:r w:rsidR="006A7235">
        <w:t>cd ..</w:t>
      </w:r>
      <w:proofErr w:type="gramEnd"/>
      <w:r w:rsidR="006A7235">
        <w:t>/</w:t>
      </w:r>
    </w:p>
    <w:p w:rsidR="006A7235" w:rsidRDefault="006A7235" w:rsidP="006A7235">
      <w:pPr>
        <w:pStyle w:val="ListParagraph"/>
        <w:numPr>
          <w:ilvl w:val="0"/>
          <w:numId w:val="1"/>
        </w:numPr>
      </w:pPr>
      <w:r>
        <w:t xml:space="preserve">Go to the </w:t>
      </w:r>
      <w:proofErr w:type="spellStart"/>
      <w:r>
        <w:t>github</w:t>
      </w:r>
      <w:proofErr w:type="spellEnd"/>
      <w:r>
        <w:t xml:space="preserve"> repository, Settlers-of-</w:t>
      </w:r>
      <w:proofErr w:type="spellStart"/>
      <w:r>
        <w:t>Catan</w:t>
      </w:r>
      <w:proofErr w:type="spellEnd"/>
    </w:p>
    <w:p w:rsidR="006A7235" w:rsidRDefault="006A7235" w:rsidP="006A7235">
      <w:pPr>
        <w:pStyle w:val="ListParagraph"/>
        <w:numPr>
          <w:ilvl w:val="0"/>
          <w:numId w:val="1"/>
        </w:numPr>
      </w:pPr>
      <w:r>
        <w:t xml:space="preserve">Copy the HTTPS, </w:t>
      </w:r>
      <w:hyperlink r:id="rId6" w:history="1">
        <w:r w:rsidRPr="006A7235">
          <w:rPr>
            <w:rStyle w:val="Hyperlink"/>
            <w:u w:val="none"/>
          </w:rPr>
          <w:t>https://github.com/ScottVaughan/Settlers-of-Catan.git</w:t>
        </w:r>
      </w:hyperlink>
    </w:p>
    <w:p w:rsidR="006A7235" w:rsidRDefault="006A7235" w:rsidP="006A7235">
      <w:pPr>
        <w:pStyle w:val="ListParagraph"/>
        <w:numPr>
          <w:ilvl w:val="0"/>
          <w:numId w:val="1"/>
        </w:numPr>
      </w:pPr>
      <w:r>
        <w:t xml:space="preserve">In the terminal type: </w:t>
      </w:r>
      <w:proofErr w:type="spellStart"/>
      <w:r>
        <w:t>git</w:t>
      </w:r>
      <w:proofErr w:type="spellEnd"/>
      <w:r>
        <w:t xml:space="preserve"> clone</w:t>
      </w:r>
      <w:r w:rsidRPr="006A7235">
        <w:t xml:space="preserve"> </w:t>
      </w:r>
      <w:hyperlink r:id="rId7" w:history="1">
        <w:r w:rsidRPr="006A7235">
          <w:rPr>
            <w:rStyle w:val="Hyperlink"/>
            <w:u w:val="none"/>
          </w:rPr>
          <w:t>https://github.com/ScottVaughan/Settlers-of-Catan.git</w:t>
        </w:r>
      </w:hyperlink>
    </w:p>
    <w:p w:rsidR="006730FF" w:rsidRDefault="006730FF" w:rsidP="006730FF">
      <w:pPr>
        <w:pStyle w:val="ListParagraph"/>
        <w:ind w:left="1440"/>
      </w:pPr>
      <w:r>
        <w:t xml:space="preserve">If it worked: this should create a new directory on your desktop, called </w:t>
      </w:r>
      <w:r w:rsidRPr="006A7235">
        <w:t>Settlers-of-</w:t>
      </w:r>
      <w:proofErr w:type="spellStart"/>
      <w:r w:rsidRPr="006A7235">
        <w:t>Catan</w:t>
      </w:r>
      <w:proofErr w:type="spellEnd"/>
      <w:r>
        <w:t>.</w:t>
      </w:r>
    </w:p>
    <w:p w:rsidR="006A7235" w:rsidRDefault="006A7235" w:rsidP="006A7235">
      <w:pPr>
        <w:pStyle w:val="ListParagraph"/>
        <w:numPr>
          <w:ilvl w:val="0"/>
          <w:numId w:val="1"/>
        </w:numPr>
      </w:pPr>
      <w:r>
        <w:t xml:space="preserve">In the terminal type: cd </w:t>
      </w:r>
      <w:r w:rsidRPr="006A7235">
        <w:t>Settlers-of-</w:t>
      </w:r>
      <w:proofErr w:type="spellStart"/>
      <w:r w:rsidRPr="006A7235">
        <w:t>Catan</w:t>
      </w:r>
      <w:proofErr w:type="spellEnd"/>
    </w:p>
    <w:p w:rsidR="006730FF" w:rsidRDefault="006730FF" w:rsidP="006730FF">
      <w:pPr>
        <w:pStyle w:val="ListParagraph"/>
        <w:ind w:firstLine="720"/>
      </w:pPr>
      <w:r>
        <w:t>Useful tip: you can type: cd Settlers, Then hit the tab key and it should auto complete. It</w:t>
      </w:r>
    </w:p>
    <w:p w:rsidR="00576A56" w:rsidRDefault="006730FF" w:rsidP="00576A56">
      <w:pPr>
        <w:pStyle w:val="ListParagraph"/>
        <w:ind w:firstLine="720"/>
      </w:pPr>
      <w:r>
        <w:t>It’ll look like this: cd .\Settlers-of-</w:t>
      </w:r>
      <w:proofErr w:type="spellStart"/>
      <w:r>
        <w:t>Catan</w:t>
      </w:r>
      <w:proofErr w:type="spellEnd"/>
    </w:p>
    <w:p w:rsidR="00576A56" w:rsidRDefault="00576A56" w:rsidP="00576A56"/>
    <w:p w:rsidR="00576A56" w:rsidRPr="00576A56" w:rsidRDefault="00576A56" w:rsidP="00576A56">
      <w:pPr>
        <w:rPr>
          <w:b/>
        </w:rPr>
      </w:pPr>
      <w:r w:rsidRPr="00576A56">
        <w:rPr>
          <w:b/>
        </w:rPr>
        <w:t>How to pull</w:t>
      </w:r>
    </w:p>
    <w:p w:rsidR="00576A56" w:rsidRDefault="00576A56" w:rsidP="00576A56">
      <w:r>
        <w:tab/>
        <w:t xml:space="preserve">Once you clone a repo, you shouldn’t have to do it again. As our group starts making our own modifications to the code, you’ll need to pull the repo to get those changes. </w:t>
      </w:r>
    </w:p>
    <w:p w:rsidR="00576A56" w:rsidRDefault="00576A56" w:rsidP="00576A56">
      <w:pPr>
        <w:pStyle w:val="ListParagraph"/>
        <w:numPr>
          <w:ilvl w:val="0"/>
          <w:numId w:val="3"/>
        </w:numPr>
      </w:pPr>
      <w:r>
        <w:t xml:space="preserve">open a terminal and type: </w:t>
      </w:r>
      <w:proofErr w:type="spellStart"/>
      <w:r>
        <w:t>git</w:t>
      </w:r>
      <w:proofErr w:type="spellEnd"/>
      <w:r>
        <w:t xml:space="preserve"> pull</w:t>
      </w:r>
    </w:p>
    <w:p w:rsidR="00576A56" w:rsidRDefault="00576A56" w:rsidP="00576A56">
      <w:r>
        <w:t xml:space="preserve">if no </w:t>
      </w:r>
      <w:bookmarkStart w:id="0" w:name="_GoBack"/>
      <w:bookmarkEnd w:id="0"/>
      <w:r>
        <w:t xml:space="preserve">changes, </w:t>
      </w:r>
      <w:r w:rsidR="008B5E7F">
        <w:t xml:space="preserve">you’ll see Already up-to-date. </w:t>
      </w:r>
    </w:p>
    <w:p w:rsidR="00576A56" w:rsidRDefault="00576A56" w:rsidP="00576A56"/>
    <w:p w:rsidR="00576A56" w:rsidRPr="00576A56" w:rsidRDefault="00576A56" w:rsidP="00576A56">
      <w:pPr>
        <w:rPr>
          <w:b/>
        </w:rPr>
      </w:pPr>
      <w:r w:rsidRPr="00576A56">
        <w:rPr>
          <w:b/>
        </w:rPr>
        <w:t xml:space="preserve">How to push code </w:t>
      </w:r>
    </w:p>
    <w:p w:rsidR="006A7235" w:rsidRDefault="00576A56" w:rsidP="00576A56">
      <w:pPr>
        <w:pStyle w:val="ListParagraph"/>
        <w:numPr>
          <w:ilvl w:val="0"/>
          <w:numId w:val="2"/>
        </w:numPr>
      </w:pPr>
      <w:r>
        <w:t xml:space="preserve">From the root directory (the top most directory), in a terminal type: </w:t>
      </w:r>
      <w:proofErr w:type="spellStart"/>
      <w:r>
        <w:t>git</w:t>
      </w:r>
      <w:proofErr w:type="spellEnd"/>
      <w:r>
        <w:t xml:space="preserve"> add *</w:t>
      </w:r>
    </w:p>
    <w:p w:rsidR="00576A56" w:rsidRDefault="00576A56" w:rsidP="00576A56">
      <w:pPr>
        <w:pStyle w:val="ListParagraph"/>
        <w:numPr>
          <w:ilvl w:val="0"/>
          <w:numId w:val="2"/>
        </w:numPr>
      </w:pPr>
      <w:r>
        <w:t xml:space="preserve">Type: </w:t>
      </w:r>
      <w:proofErr w:type="spellStart"/>
      <w:r>
        <w:t>git</w:t>
      </w:r>
      <w:proofErr w:type="spellEnd"/>
      <w:r>
        <w:t xml:space="preserve"> commit –m “whatever you want your message to say”</w:t>
      </w:r>
    </w:p>
    <w:p w:rsidR="00576A56" w:rsidRDefault="00576A56" w:rsidP="00576A56">
      <w:pPr>
        <w:pStyle w:val="ListParagraph"/>
        <w:ind w:left="1440"/>
      </w:pPr>
      <w:r>
        <w:t>Note: you have to leave a message on this step or it won’t work</w:t>
      </w:r>
    </w:p>
    <w:p w:rsidR="00576A56" w:rsidRDefault="00576A56" w:rsidP="00576A56">
      <w:pPr>
        <w:pStyle w:val="ListParagraph"/>
        <w:numPr>
          <w:ilvl w:val="0"/>
          <w:numId w:val="2"/>
        </w:numPr>
      </w:pPr>
      <w:r>
        <w:t xml:space="preserve">Type: </w:t>
      </w:r>
      <w:proofErr w:type="spellStart"/>
      <w:r>
        <w:t>git</w:t>
      </w:r>
      <w:proofErr w:type="spellEnd"/>
      <w:r>
        <w:t xml:space="preserve"> push</w:t>
      </w:r>
    </w:p>
    <w:p w:rsidR="00576A56" w:rsidRDefault="00576A56" w:rsidP="00576A56">
      <w:pPr>
        <w:pStyle w:val="ListParagraph"/>
        <w:ind w:left="1440"/>
      </w:pPr>
      <w:r>
        <w:t xml:space="preserve">Note: you may have to put in your </w:t>
      </w:r>
      <w:proofErr w:type="spellStart"/>
      <w:r>
        <w:t>github</w:t>
      </w:r>
      <w:proofErr w:type="spellEnd"/>
      <w:r>
        <w:t xml:space="preserve"> username and password after this step</w:t>
      </w:r>
    </w:p>
    <w:p w:rsidR="00576A56" w:rsidRDefault="00576A56" w:rsidP="00576A56"/>
    <w:p w:rsidR="00576A56" w:rsidRDefault="00576A56" w:rsidP="00576A56">
      <w:r>
        <w:t>Note</w:t>
      </w:r>
    </w:p>
    <w:p w:rsidR="00576A56" w:rsidRDefault="00576A56" w:rsidP="00576A56">
      <w:pPr>
        <w:ind w:firstLine="720"/>
      </w:pPr>
      <w:r>
        <w:t xml:space="preserve">If it won’t push or pull, then type: </w:t>
      </w:r>
      <w:proofErr w:type="spellStart"/>
      <w:r>
        <w:t>git</w:t>
      </w:r>
      <w:proofErr w:type="spellEnd"/>
      <w:r>
        <w:t xml:space="preserve"> status</w:t>
      </w:r>
    </w:p>
    <w:p w:rsidR="00576A56" w:rsidRDefault="00576A56" w:rsidP="00576A56">
      <w:pPr>
        <w:pStyle w:val="ListParagraph"/>
      </w:pPr>
    </w:p>
    <w:p w:rsidR="006A7235" w:rsidRDefault="006A7235" w:rsidP="006A7235">
      <w:r>
        <w:t xml:space="preserve"> </w:t>
      </w:r>
    </w:p>
    <w:sectPr w:rsidR="006A7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E3F25"/>
    <w:multiLevelType w:val="hybridMultilevel"/>
    <w:tmpl w:val="6212B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41421"/>
    <w:multiLevelType w:val="hybridMultilevel"/>
    <w:tmpl w:val="73E20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855EF"/>
    <w:multiLevelType w:val="hybridMultilevel"/>
    <w:tmpl w:val="2C865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35"/>
    <w:rsid w:val="00576A56"/>
    <w:rsid w:val="006730FF"/>
    <w:rsid w:val="006A7235"/>
    <w:rsid w:val="008B5E7F"/>
    <w:rsid w:val="0097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88922-E012-49E5-9844-14B7BE0F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cottVaughan/Settlers-of-Catan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cottVaughan/Settlers-of-Catan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ott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32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Vaughan</dc:creator>
  <cp:keywords/>
  <dc:description/>
  <cp:lastModifiedBy>Scott Vaughan</cp:lastModifiedBy>
  <cp:revision>1</cp:revision>
  <dcterms:created xsi:type="dcterms:W3CDTF">2016-01-07T01:52:00Z</dcterms:created>
  <dcterms:modified xsi:type="dcterms:W3CDTF">2016-01-07T02:24:00Z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